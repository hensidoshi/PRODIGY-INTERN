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E3BB1" w14:textId="77777777" w:rsidR="0054682B" w:rsidRDefault="0054682B" w:rsidP="0054682B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1" layoutInCell="1" allowOverlap="1" wp14:anchorId="74220D52" wp14:editId="785B8545">
            <wp:simplePos x="0" y="0"/>
            <wp:positionH relativeFrom="page">
              <wp:posOffset>256540</wp:posOffset>
            </wp:positionH>
            <wp:positionV relativeFrom="paragraph">
              <wp:posOffset>-241935</wp:posOffset>
            </wp:positionV>
            <wp:extent cx="7260336" cy="9628632"/>
            <wp:effectExtent l="0" t="0" r="0" b="0"/>
            <wp:wrapNone/>
            <wp:docPr id="3" name="Graphic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336" cy="96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54682B" w14:paraId="2E577768" w14:textId="77777777" w:rsidTr="0054682B">
        <w:trPr>
          <w:trHeight w:val="3969"/>
        </w:trPr>
        <w:tc>
          <w:tcPr>
            <w:tcW w:w="3600" w:type="dxa"/>
            <w:vAlign w:val="center"/>
          </w:tcPr>
          <w:p w14:paraId="7714A434" w14:textId="6855CD37" w:rsidR="0054682B" w:rsidRDefault="00667F68" w:rsidP="0054682B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EAEA44D" wp14:editId="73FCE05B">
                  <wp:extent cx="2011045" cy="2071692"/>
                  <wp:effectExtent l="76200" t="76200" r="84455" b="995680"/>
                  <wp:docPr id="11094086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408694" name="Picture 110940869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045" cy="2071692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DEC53DB" w14:textId="77777777" w:rsidR="0054682B" w:rsidRDefault="0054682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1E59D7CB" w14:textId="77777777" w:rsidR="0054682B" w:rsidRDefault="0054682B" w:rsidP="0054682B">
            <w:pPr>
              <w:pStyle w:val="Address"/>
            </w:pPr>
          </w:p>
          <w:p w14:paraId="144E01B9" w14:textId="08FF5B9D" w:rsidR="0054682B" w:rsidRDefault="00667F68" w:rsidP="0054682B">
            <w:pPr>
              <w:pStyle w:val="Address"/>
              <w:rPr>
                <w:b/>
                <w:bCs/>
              </w:rPr>
            </w:pPr>
            <w:r w:rsidRPr="00667F68">
              <w:rPr>
                <w:b/>
                <w:bCs/>
              </w:rPr>
              <w:t>EDUCATION</w:t>
            </w:r>
          </w:p>
          <w:p w14:paraId="56887E3C" w14:textId="77777777" w:rsidR="00667F68" w:rsidRDefault="00667F68" w:rsidP="0054682B">
            <w:pPr>
              <w:pStyle w:val="Address"/>
              <w:rPr>
                <w:b/>
                <w:bCs/>
              </w:rPr>
            </w:pPr>
          </w:p>
          <w:p w14:paraId="6A4BAF92" w14:textId="77777777" w:rsidR="00667F68" w:rsidRDefault="00667F68" w:rsidP="0054682B">
            <w:pPr>
              <w:pStyle w:val="Address"/>
            </w:pPr>
            <w:r w:rsidRPr="00667F68">
              <w:rPr>
                <w:b/>
                <w:bCs/>
              </w:rPr>
              <w:t>DARSHAN UNIVERSITY</w:t>
            </w:r>
            <w:r w:rsidRPr="00667F68">
              <w:t xml:space="preserve"> CUREENT PURSUING </w:t>
            </w:r>
          </w:p>
          <w:p w14:paraId="09968DE8" w14:textId="77777777" w:rsidR="00667F68" w:rsidRDefault="00667F68" w:rsidP="0054682B">
            <w:pPr>
              <w:pStyle w:val="Address"/>
            </w:pPr>
            <w:r w:rsidRPr="00667F68">
              <w:t xml:space="preserve">SEP 2023 – MAY 2026 </w:t>
            </w:r>
          </w:p>
          <w:p w14:paraId="6987BB51" w14:textId="77777777" w:rsidR="00667F68" w:rsidRDefault="00667F68" w:rsidP="0054682B">
            <w:pPr>
              <w:pStyle w:val="Address"/>
            </w:pPr>
            <w:r w:rsidRPr="00667F68">
              <w:t>Current CGPA : 7.98</w:t>
            </w:r>
          </w:p>
          <w:p w14:paraId="0F9F05B6" w14:textId="77777777" w:rsidR="00667F68" w:rsidRDefault="00667F68" w:rsidP="0054682B">
            <w:pPr>
              <w:pStyle w:val="Address"/>
            </w:pPr>
            <w:r w:rsidRPr="00667F68">
              <w:rPr>
                <w:b/>
                <w:bCs/>
              </w:rPr>
              <w:t>A.V. PAREKH TECHNICAL INSTITUTE</w:t>
            </w:r>
            <w:r w:rsidRPr="00667F68">
              <w:t xml:space="preserve"> Diploma in Computer Engineering </w:t>
            </w:r>
          </w:p>
          <w:p w14:paraId="503BB795" w14:textId="77777777" w:rsidR="00667F68" w:rsidRDefault="00667F68" w:rsidP="0054682B">
            <w:pPr>
              <w:pStyle w:val="Address"/>
            </w:pPr>
            <w:r w:rsidRPr="00667F68">
              <w:t xml:space="preserve">AUG 2020 – MAY 2023 </w:t>
            </w:r>
          </w:p>
          <w:p w14:paraId="517377EC" w14:textId="77777777" w:rsidR="00667F68" w:rsidRDefault="00667F68" w:rsidP="0054682B">
            <w:pPr>
              <w:pStyle w:val="Address"/>
            </w:pPr>
            <w:r w:rsidRPr="00667F68">
              <w:t xml:space="preserve">CGPA : 8.15 </w:t>
            </w:r>
          </w:p>
          <w:p w14:paraId="229E7D2F" w14:textId="77777777" w:rsidR="00667F68" w:rsidRDefault="00667F68" w:rsidP="0054682B">
            <w:pPr>
              <w:pStyle w:val="Address"/>
            </w:pPr>
            <w:r w:rsidRPr="00667F68">
              <w:rPr>
                <w:b/>
                <w:bCs/>
              </w:rPr>
              <w:t>P.V. MODI SCHOOL</w:t>
            </w:r>
            <w:r w:rsidRPr="00667F68">
              <w:t xml:space="preserve"> SSC </w:t>
            </w:r>
          </w:p>
          <w:p w14:paraId="562F1BE1" w14:textId="77777777" w:rsidR="00667F68" w:rsidRDefault="00667F68" w:rsidP="0054682B">
            <w:pPr>
              <w:pStyle w:val="Address"/>
            </w:pPr>
            <w:r w:rsidRPr="00667F68">
              <w:t xml:space="preserve">MARCH 2020 </w:t>
            </w:r>
          </w:p>
          <w:p w14:paraId="51E0EBCA" w14:textId="35353B42" w:rsidR="00667F68" w:rsidRDefault="00667F68" w:rsidP="0054682B">
            <w:pPr>
              <w:pStyle w:val="Address"/>
            </w:pPr>
            <w:r w:rsidRPr="00667F68">
              <w:t>PERCENTAGE : 85</w:t>
            </w:r>
          </w:p>
          <w:p w14:paraId="03C89229" w14:textId="77777777" w:rsidR="00667F68" w:rsidRPr="00667F68" w:rsidRDefault="00667F68" w:rsidP="0054682B">
            <w:pPr>
              <w:pStyle w:val="Address"/>
            </w:pPr>
          </w:p>
          <w:p w14:paraId="698ED07E" w14:textId="77777777" w:rsidR="00667F68" w:rsidRPr="00667F68" w:rsidRDefault="00667F68" w:rsidP="0054682B">
            <w:pPr>
              <w:rPr>
                <w:b/>
                <w:bCs/>
              </w:rPr>
            </w:pPr>
            <w:r w:rsidRPr="00667F68">
              <w:rPr>
                <w:b/>
                <w:bCs/>
              </w:rPr>
              <w:t xml:space="preserve">PROJECTS </w:t>
            </w:r>
          </w:p>
          <w:p w14:paraId="1D78E404" w14:textId="41D027AC" w:rsidR="00667F68" w:rsidRPr="00667F68" w:rsidRDefault="00667F68" w:rsidP="0054682B">
            <w:pPr>
              <w:rPr>
                <w:b/>
                <w:bCs/>
              </w:rPr>
            </w:pPr>
            <w:r w:rsidRPr="00667F68">
              <w:rPr>
                <w:b/>
                <w:bCs/>
              </w:rPr>
              <w:t xml:space="preserve">SHOPPER SHOPPING WEBSITE </w:t>
            </w:r>
          </w:p>
          <w:p w14:paraId="2DF60280" w14:textId="77777777" w:rsidR="00667F68" w:rsidRDefault="00667F68" w:rsidP="0054682B">
            <w:r w:rsidRPr="00667F68">
              <w:t xml:space="preserve">Duration : May- Present </w:t>
            </w:r>
          </w:p>
          <w:p w14:paraId="66F0BEEB" w14:textId="77777777" w:rsidR="00667F68" w:rsidRDefault="00667F68" w:rsidP="0054682B">
            <w:r w:rsidRPr="00667F68">
              <w:t xml:space="preserve">Technology : MongoDB , Express , React , Node </w:t>
            </w:r>
          </w:p>
          <w:p w14:paraId="09DA345E" w14:textId="77777777" w:rsidR="00667F68" w:rsidRPr="00667F68" w:rsidRDefault="00667F68" w:rsidP="0054682B">
            <w:pPr>
              <w:rPr>
                <w:b/>
                <w:bCs/>
              </w:rPr>
            </w:pPr>
            <w:r w:rsidRPr="00667F68">
              <w:rPr>
                <w:b/>
                <w:bCs/>
              </w:rPr>
              <w:t xml:space="preserve">ORDER API </w:t>
            </w:r>
          </w:p>
          <w:p w14:paraId="4099E032" w14:textId="6A0CD87D" w:rsidR="00667F68" w:rsidRDefault="00667F68" w:rsidP="0054682B">
            <w:r w:rsidRPr="00667F68">
              <w:t xml:space="preserve">Duration : May- Present </w:t>
            </w:r>
          </w:p>
          <w:p w14:paraId="28F1E6EC" w14:textId="77777777" w:rsidR="00667F68" w:rsidRDefault="00667F68" w:rsidP="0054682B">
            <w:r w:rsidRPr="00667F68">
              <w:t xml:space="preserve">Technology : MongoDB , Express , React , Angular , Node </w:t>
            </w:r>
          </w:p>
          <w:p w14:paraId="0E2F5E48" w14:textId="77777777" w:rsidR="00667F68" w:rsidRPr="00667F68" w:rsidRDefault="00667F68" w:rsidP="0054682B">
            <w:pPr>
              <w:rPr>
                <w:b/>
                <w:bCs/>
              </w:rPr>
            </w:pPr>
            <w:r w:rsidRPr="00667F68">
              <w:rPr>
                <w:b/>
                <w:bCs/>
              </w:rPr>
              <w:t xml:space="preserve">ONLINE EXAMINATION SYSTEM </w:t>
            </w:r>
          </w:p>
          <w:p w14:paraId="2C8792E3" w14:textId="77777777" w:rsidR="00667F68" w:rsidRDefault="00667F68" w:rsidP="0054682B">
            <w:r w:rsidRPr="00667F68">
              <w:t xml:space="preserve">Duration : Diploma Sem-6 2023 </w:t>
            </w:r>
          </w:p>
          <w:p w14:paraId="10E77FFB" w14:textId="1C2586B2" w:rsidR="00667F68" w:rsidRDefault="00667F68" w:rsidP="0054682B">
            <w:r w:rsidRPr="00667F68">
              <w:t xml:space="preserve">Technology : HTML , CSS , PHP Role : Lead Developer </w:t>
            </w:r>
          </w:p>
          <w:p w14:paraId="179431CC" w14:textId="77777777" w:rsidR="00667F68" w:rsidRDefault="00667F68" w:rsidP="0054682B"/>
          <w:p w14:paraId="693BB702" w14:textId="77777777" w:rsidR="00667F68" w:rsidRDefault="00667F68" w:rsidP="00667F68">
            <w:pPr>
              <w:rPr>
                <w:b/>
                <w:bCs/>
              </w:rPr>
            </w:pPr>
            <w:r w:rsidRPr="00667F68">
              <w:rPr>
                <w:b/>
                <w:bCs/>
              </w:rPr>
              <w:t>SKILLS</w:t>
            </w:r>
          </w:p>
          <w:p w14:paraId="23A4912A" w14:textId="77777777" w:rsidR="00667F68" w:rsidRDefault="00667F68" w:rsidP="00667F68">
            <w:r w:rsidRPr="00667F68">
              <w:t xml:space="preserve"> </w:t>
            </w:r>
            <w:r w:rsidRPr="00667F68">
              <w:sym w:font="Symbol" w:char="F0B7"/>
            </w:r>
            <w:r w:rsidRPr="00667F68">
              <w:t xml:space="preserve"> Html, CSS, Bootstrap </w:t>
            </w:r>
          </w:p>
          <w:p w14:paraId="72334159" w14:textId="77777777" w:rsidR="00667F68" w:rsidRDefault="00667F68" w:rsidP="00667F68">
            <w:r w:rsidRPr="00667F68">
              <w:sym w:font="Symbol" w:char="F0B7"/>
            </w:r>
            <w:r w:rsidRPr="00667F68">
              <w:t xml:space="preserve"> JavaScript </w:t>
            </w:r>
          </w:p>
          <w:p w14:paraId="59A3C3B1" w14:textId="77777777" w:rsidR="00667F68" w:rsidRDefault="00667F68" w:rsidP="00667F68">
            <w:r w:rsidRPr="00667F68">
              <w:sym w:font="Symbol" w:char="F0B7"/>
            </w:r>
            <w:r w:rsidRPr="00667F68">
              <w:t xml:space="preserve"> ASP .NET, C# </w:t>
            </w:r>
          </w:p>
          <w:p w14:paraId="18673804" w14:textId="77777777" w:rsidR="00667F68" w:rsidRDefault="00667F68" w:rsidP="00667F68">
            <w:r w:rsidRPr="00667F68">
              <w:sym w:font="Symbol" w:char="F0B7"/>
            </w:r>
            <w:r w:rsidRPr="00667F68">
              <w:t xml:space="preserve"> Python </w:t>
            </w:r>
          </w:p>
          <w:p w14:paraId="1136A787" w14:textId="77777777" w:rsidR="00667F68" w:rsidRDefault="00667F68" w:rsidP="00667F68">
            <w:r w:rsidRPr="00667F68">
              <w:sym w:font="Symbol" w:char="F0B7"/>
            </w:r>
            <w:r w:rsidRPr="00667F68">
              <w:t xml:space="preserve"> Java </w:t>
            </w:r>
          </w:p>
          <w:p w14:paraId="511AC3EB" w14:textId="77777777" w:rsidR="00667F68" w:rsidRDefault="00667F68" w:rsidP="00667F68">
            <w:r w:rsidRPr="00667F68">
              <w:sym w:font="Symbol" w:char="F0B7"/>
            </w:r>
            <w:r w:rsidRPr="00667F68">
              <w:t xml:space="preserve"> SQL, MongoDB </w:t>
            </w:r>
          </w:p>
          <w:p w14:paraId="09F73DB5" w14:textId="77777777" w:rsidR="00667F68" w:rsidRDefault="00667F68" w:rsidP="00667F68">
            <w:r w:rsidRPr="00667F68">
              <w:sym w:font="Symbol" w:char="F0B7"/>
            </w:r>
            <w:r w:rsidRPr="00667F68">
              <w:t xml:space="preserve"> React.js, Angular </w:t>
            </w:r>
          </w:p>
          <w:p w14:paraId="41C1E131" w14:textId="77777777" w:rsidR="00667F68" w:rsidRDefault="00667F68" w:rsidP="00667F68">
            <w:r w:rsidRPr="00667F68">
              <w:sym w:font="Symbol" w:char="F0B7"/>
            </w:r>
            <w:r w:rsidRPr="00667F68">
              <w:t xml:space="preserve"> Node.js, Express.js </w:t>
            </w:r>
          </w:p>
          <w:p w14:paraId="66AEA5E7" w14:textId="6D0707C4" w:rsidR="0054682B" w:rsidRPr="00846D4F" w:rsidRDefault="00667F68" w:rsidP="00667F68">
            <w:r w:rsidRPr="00667F68">
              <w:sym w:font="Symbol" w:char="F0B7"/>
            </w:r>
            <w:r w:rsidRPr="00667F68">
              <w:t xml:space="preserve"> Flutter, Dart</w:t>
            </w:r>
          </w:p>
          <w:p w14:paraId="62C4AE16" w14:textId="0C251F0E" w:rsidR="0054682B" w:rsidRDefault="0054682B" w:rsidP="0054682B"/>
        </w:tc>
      </w:tr>
      <w:tr w:rsidR="0054682B" w14:paraId="111DBBE6" w14:textId="77777777" w:rsidTr="0054682B">
        <w:trPr>
          <w:trHeight w:val="4176"/>
        </w:trPr>
        <w:tc>
          <w:tcPr>
            <w:tcW w:w="3600" w:type="dxa"/>
            <w:tcBorders>
              <w:bottom w:val="single" w:sz="8" w:space="0" w:color="94B6D2" w:themeColor="accent1"/>
            </w:tcBorders>
          </w:tcPr>
          <w:p w14:paraId="695B1FE0" w14:textId="45C73C66" w:rsidR="0054682B" w:rsidRDefault="00667F68" w:rsidP="00667F68">
            <w:pPr>
              <w:pStyle w:val="Title"/>
            </w:pPr>
            <w:r>
              <w:t>Hensi doshi</w:t>
            </w:r>
          </w:p>
          <w:p w14:paraId="43EBD2DC" w14:textId="77777777" w:rsidR="00667F68" w:rsidRPr="00667F68" w:rsidRDefault="00667F68" w:rsidP="00667F68"/>
          <w:p w14:paraId="67E2B973" w14:textId="77777777" w:rsidR="0054682B" w:rsidRDefault="0054682B" w:rsidP="0054682B"/>
          <w:sdt>
            <w:sdtPr>
              <w:id w:val="-1954003311"/>
              <w:placeholder>
                <w:docPart w:val="1BA3CFEFEE8B4139846B5C21F54D971B"/>
              </w:placeholder>
              <w:temporary/>
              <w:showingPlcHdr/>
              <w15:appearance w15:val="hidden"/>
            </w:sdtPr>
            <w:sdtContent>
              <w:p w14:paraId="7FF17240" w14:textId="77777777" w:rsidR="0054682B" w:rsidRPr="0054682B" w:rsidRDefault="0054682B" w:rsidP="0054682B">
                <w:pPr>
                  <w:pStyle w:val="Heading2"/>
                  <w:rPr>
                    <w:rStyle w:val="Hyperlink"/>
                    <w:color w:val="auto"/>
                    <w:u w:val="none"/>
                  </w:rPr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</w:tc>
        <w:tc>
          <w:tcPr>
            <w:tcW w:w="720" w:type="dxa"/>
            <w:vMerge w:val="restart"/>
          </w:tcPr>
          <w:p w14:paraId="6CB8FCA8" w14:textId="77777777" w:rsidR="0054682B" w:rsidRDefault="0054682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0FC1992B" w14:textId="77777777" w:rsidR="0054682B" w:rsidRPr="004D3011" w:rsidRDefault="0054682B" w:rsidP="004D3011">
            <w:pPr>
              <w:rPr>
                <w:color w:val="FFFFFF" w:themeColor="background1"/>
              </w:rPr>
            </w:pPr>
          </w:p>
        </w:tc>
      </w:tr>
      <w:tr w:rsidR="0054682B" w14:paraId="621CA394" w14:textId="77777777" w:rsidTr="0054682B">
        <w:trPr>
          <w:trHeight w:val="4752"/>
        </w:trPr>
        <w:tc>
          <w:tcPr>
            <w:tcW w:w="3600" w:type="dxa"/>
            <w:tcBorders>
              <w:top w:val="single" w:sz="8" w:space="0" w:color="94B6D2" w:themeColor="accent1"/>
            </w:tcBorders>
          </w:tcPr>
          <w:sdt>
            <w:sdtPr>
              <w:id w:val="1111563247"/>
              <w:placeholder>
                <w:docPart w:val="1EB82A748A6642718122494BD4C5BC11"/>
              </w:placeholder>
              <w:temporary/>
              <w:showingPlcHdr/>
              <w15:appearance w15:val="hidden"/>
            </w:sdtPr>
            <w:sdtContent>
              <w:p w14:paraId="3CBE1FA7" w14:textId="77777777" w:rsidR="0054682B" w:rsidRDefault="0054682B" w:rsidP="0054682B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64D10CE0" w14:textId="13DFDEF8" w:rsidR="0054682B" w:rsidRDefault="000F3CB0" w:rsidP="0054682B">
            <w:pPr>
              <w:pStyle w:val="ContactDetails"/>
            </w:pPr>
            <w:r>
              <w:t xml:space="preserve">+91 </w:t>
            </w:r>
            <w:r w:rsidR="00667F68">
              <w:t>94995 63546</w:t>
            </w:r>
          </w:p>
          <w:p w14:paraId="42E7EAF4" w14:textId="77777777" w:rsidR="0054682B" w:rsidRPr="004D3011" w:rsidRDefault="0054682B" w:rsidP="0054682B">
            <w:pPr>
              <w:pStyle w:val="NoSpacing"/>
            </w:pPr>
          </w:p>
          <w:sdt>
            <w:sdtPr>
              <w:id w:val="67859272"/>
              <w:placeholder>
                <w:docPart w:val="C3871D08E08B4F4DBF4E2F7165CB6765"/>
              </w:placeholder>
              <w:temporary/>
              <w:showingPlcHdr/>
              <w15:appearance w15:val="hidden"/>
            </w:sdtPr>
            <w:sdtContent>
              <w:p w14:paraId="562D7CF6" w14:textId="77777777" w:rsidR="0054682B" w:rsidRDefault="0054682B" w:rsidP="0054682B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p w14:paraId="2A1FDFE8" w14:textId="6644D8A5" w:rsidR="0054682B" w:rsidRDefault="00667F68" w:rsidP="00667F68">
            <w:pPr>
              <w:pStyle w:val="ContactDetails"/>
            </w:pPr>
            <w:hyperlink r:id="rId13" w:history="1">
              <w:r w:rsidRPr="00585713">
                <w:rPr>
                  <w:rStyle w:val="Hyperlink"/>
                </w:rPr>
                <w:t>www.linkedin.com/in/hensi-doshi-720331298/</w:t>
              </w:r>
            </w:hyperlink>
          </w:p>
          <w:p w14:paraId="6A6F23E0" w14:textId="2115A3AB" w:rsidR="00667F68" w:rsidRDefault="00667F68" w:rsidP="00667F68">
            <w:pPr>
              <w:pStyle w:val="ContactDetails"/>
            </w:pPr>
            <w:hyperlink r:id="rId14" w:history="1">
              <w:r w:rsidRPr="00585713">
                <w:rPr>
                  <w:rStyle w:val="Hyperlink"/>
                </w:rPr>
                <w:t>github.com/</w:t>
              </w:r>
              <w:proofErr w:type="spellStart"/>
              <w:r w:rsidRPr="00585713">
                <w:rPr>
                  <w:rStyle w:val="Hyperlink"/>
                </w:rPr>
                <w:t>hensidoshi</w:t>
              </w:r>
              <w:proofErr w:type="spellEnd"/>
            </w:hyperlink>
          </w:p>
          <w:p w14:paraId="5104DAD1" w14:textId="77777777" w:rsidR="00667F68" w:rsidRDefault="00667F68" w:rsidP="0054682B">
            <w:pPr>
              <w:pStyle w:val="ContactDetails"/>
            </w:pPr>
          </w:p>
          <w:p w14:paraId="23DD8865" w14:textId="77777777" w:rsidR="0054682B" w:rsidRDefault="0054682B" w:rsidP="0054682B">
            <w:pPr>
              <w:pStyle w:val="NoSpacing"/>
            </w:pPr>
          </w:p>
          <w:sdt>
            <w:sdtPr>
              <w:id w:val="-240260293"/>
              <w:placeholder>
                <w:docPart w:val="87975FFB0218499D93CCA0DF1E109214"/>
              </w:placeholder>
              <w:temporary/>
              <w:showingPlcHdr/>
              <w15:appearance w15:val="hidden"/>
            </w:sdtPr>
            <w:sdtContent>
              <w:p w14:paraId="04C65E9D" w14:textId="77777777" w:rsidR="0054682B" w:rsidRDefault="0054682B" w:rsidP="0054682B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4928714B" w14:textId="5F08B667" w:rsidR="0054682B" w:rsidRDefault="00667F68" w:rsidP="0054682B">
            <w:pPr>
              <w:pStyle w:val="ContactDetails"/>
            </w:pPr>
            <w:r>
              <w:rPr>
                <w:rStyle w:val="Hyperlink"/>
              </w:rPr>
              <w:t>Hensidoshi711@gmail.com</w:t>
            </w:r>
          </w:p>
        </w:tc>
        <w:tc>
          <w:tcPr>
            <w:tcW w:w="720" w:type="dxa"/>
            <w:vMerge/>
          </w:tcPr>
          <w:p w14:paraId="2F8F364B" w14:textId="77777777" w:rsidR="0054682B" w:rsidRDefault="0054682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2422B23D" w14:textId="77777777" w:rsidR="0054682B" w:rsidRPr="004D3011" w:rsidRDefault="0054682B" w:rsidP="004D3011">
            <w:pPr>
              <w:rPr>
                <w:color w:val="FFFFFF" w:themeColor="background1"/>
              </w:rPr>
            </w:pPr>
          </w:p>
        </w:tc>
      </w:tr>
    </w:tbl>
    <w:p w14:paraId="7FBC414C" w14:textId="77777777" w:rsidR="00DD533E" w:rsidRPr="00846D4F" w:rsidRDefault="00DD533E" w:rsidP="00846D4F">
      <w:pPr>
        <w:tabs>
          <w:tab w:val="left" w:pos="990"/>
        </w:tabs>
        <w:spacing w:after="0"/>
        <w:rPr>
          <w:sz w:val="8"/>
        </w:rPr>
      </w:pPr>
    </w:p>
    <w:sectPr w:rsidR="00DD533E" w:rsidRPr="00846D4F" w:rsidSect="0054682B"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C3F33" w14:textId="77777777" w:rsidR="003D6461" w:rsidRDefault="003D6461" w:rsidP="000C45FF">
      <w:r>
        <w:separator/>
      </w:r>
    </w:p>
  </w:endnote>
  <w:endnote w:type="continuationSeparator" w:id="0">
    <w:p w14:paraId="25D5E5A8" w14:textId="77777777" w:rsidR="003D6461" w:rsidRDefault="003D646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54B0E" w14:textId="77777777" w:rsidR="003D6461" w:rsidRDefault="003D6461" w:rsidP="000C45FF">
      <w:r>
        <w:separator/>
      </w:r>
    </w:p>
  </w:footnote>
  <w:footnote w:type="continuationSeparator" w:id="0">
    <w:p w14:paraId="4DE4A020" w14:textId="77777777" w:rsidR="003D6461" w:rsidRDefault="003D6461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11263"/>
    <w:multiLevelType w:val="hybridMultilevel"/>
    <w:tmpl w:val="DECCF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28297">
    <w:abstractNumId w:val="1"/>
  </w:num>
  <w:num w:numId="2" w16cid:durableId="94188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68"/>
    <w:rsid w:val="00036450"/>
    <w:rsid w:val="00061C84"/>
    <w:rsid w:val="000629D5"/>
    <w:rsid w:val="00076632"/>
    <w:rsid w:val="000B1425"/>
    <w:rsid w:val="000C45FF"/>
    <w:rsid w:val="000E1755"/>
    <w:rsid w:val="000E3FD1"/>
    <w:rsid w:val="000F3CB0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2B515C"/>
    <w:rsid w:val="0030481B"/>
    <w:rsid w:val="003D6461"/>
    <w:rsid w:val="004071FC"/>
    <w:rsid w:val="00445947"/>
    <w:rsid w:val="00464C06"/>
    <w:rsid w:val="004813B3"/>
    <w:rsid w:val="00496591"/>
    <w:rsid w:val="004C63E4"/>
    <w:rsid w:val="004D3011"/>
    <w:rsid w:val="0054682B"/>
    <w:rsid w:val="005645EE"/>
    <w:rsid w:val="00572170"/>
    <w:rsid w:val="005B0408"/>
    <w:rsid w:val="005D6289"/>
    <w:rsid w:val="005E39D5"/>
    <w:rsid w:val="00612544"/>
    <w:rsid w:val="0062123A"/>
    <w:rsid w:val="00646E75"/>
    <w:rsid w:val="006610D6"/>
    <w:rsid w:val="00667F68"/>
    <w:rsid w:val="006771D0"/>
    <w:rsid w:val="00715FCB"/>
    <w:rsid w:val="00743101"/>
    <w:rsid w:val="007867A0"/>
    <w:rsid w:val="007927F5"/>
    <w:rsid w:val="007A1196"/>
    <w:rsid w:val="00802CA0"/>
    <w:rsid w:val="00846D4F"/>
    <w:rsid w:val="008C1736"/>
    <w:rsid w:val="00922D5C"/>
    <w:rsid w:val="009E7C63"/>
    <w:rsid w:val="00A10A67"/>
    <w:rsid w:val="00A2118D"/>
    <w:rsid w:val="00AD76E2"/>
    <w:rsid w:val="00B104A0"/>
    <w:rsid w:val="00B20152"/>
    <w:rsid w:val="00B7085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DD533E"/>
    <w:rsid w:val="00E25A26"/>
    <w:rsid w:val="00E55D74"/>
    <w:rsid w:val="00E866EC"/>
    <w:rsid w:val="00E93B74"/>
    <w:rsid w:val="00EB3A62"/>
    <w:rsid w:val="00ED7DA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CD651"/>
  <w14:defaultImageDpi w14:val="32767"/>
  <w15:chartTrackingRefBased/>
  <w15:docId w15:val="{FAEABECC-19A7-492F-90C0-E0405AC6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682B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82B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linkedin.com/in/hensi-doshi-720331298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hensidosh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si%20Doshi\AppData\Roaming\Microsoft\Templates\Bol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BA3CFEFEE8B4139846B5C21F54D9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AC689-4612-4530-A674-515B80F8E657}"/>
      </w:docPartPr>
      <w:docPartBody>
        <w:p w:rsidR="00000000" w:rsidRDefault="00000000">
          <w:pPr>
            <w:pStyle w:val="1BA3CFEFEE8B4139846B5C21F54D971B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1EB82A748A6642718122494BD4C5B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64B9C-BA27-438E-8FA3-0B41B51F6128}"/>
      </w:docPartPr>
      <w:docPartBody>
        <w:p w:rsidR="00000000" w:rsidRDefault="00000000">
          <w:pPr>
            <w:pStyle w:val="1EB82A748A6642718122494BD4C5BC11"/>
          </w:pPr>
          <w:r w:rsidRPr="004D3011">
            <w:t>PHONE:</w:t>
          </w:r>
        </w:p>
      </w:docPartBody>
    </w:docPart>
    <w:docPart>
      <w:docPartPr>
        <w:name w:val="C3871D08E08B4F4DBF4E2F7165CB6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B0DA5-39A8-4588-9E7A-B82B194BB531}"/>
      </w:docPartPr>
      <w:docPartBody>
        <w:p w:rsidR="00000000" w:rsidRDefault="00000000">
          <w:pPr>
            <w:pStyle w:val="C3871D08E08B4F4DBF4E2F7165CB6765"/>
          </w:pPr>
          <w:r w:rsidRPr="004D3011">
            <w:t>WEBSITE:</w:t>
          </w:r>
        </w:p>
      </w:docPartBody>
    </w:docPart>
    <w:docPart>
      <w:docPartPr>
        <w:name w:val="87975FFB0218499D93CCA0DF1E109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ACCB4-A090-4902-B544-9693135AD6F3}"/>
      </w:docPartPr>
      <w:docPartBody>
        <w:p w:rsidR="00000000" w:rsidRDefault="00000000">
          <w:pPr>
            <w:pStyle w:val="87975FFB0218499D93CCA0DF1E109214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96982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A7"/>
    <w:rsid w:val="000B1425"/>
    <w:rsid w:val="002F26A7"/>
    <w:rsid w:val="006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F26A7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9B675D1DC34F95ABF59046A23F6973">
    <w:name w:val="459B675D1DC34F95ABF59046A23F6973"/>
  </w:style>
  <w:style w:type="paragraph" w:customStyle="1" w:styleId="22D06079419F496E93BF26740A6A597B">
    <w:name w:val="22D06079419F496E93BF26740A6A597B"/>
  </w:style>
  <w:style w:type="paragraph" w:customStyle="1" w:styleId="647A86EA3FB8497792DA7EDDC877AE0A">
    <w:name w:val="647A86EA3FB8497792DA7EDDC877AE0A"/>
  </w:style>
  <w:style w:type="paragraph" w:customStyle="1" w:styleId="5141A2FA5FB749D09D05791A61ABCE63">
    <w:name w:val="5141A2FA5FB749D09D05791A61ABCE63"/>
  </w:style>
  <w:style w:type="paragraph" w:customStyle="1" w:styleId="9EF76052051E4C878370ECEB12F88891">
    <w:name w:val="9EF76052051E4C878370ECEB12F88891"/>
  </w:style>
  <w:style w:type="paragraph" w:customStyle="1" w:styleId="70F804F86F2D4A66B95691DED2ED4B42">
    <w:name w:val="70F804F86F2D4A66B95691DED2ED4B42"/>
  </w:style>
  <w:style w:type="paragraph" w:customStyle="1" w:styleId="AD9D9658F5E346628DA6AEA515DB07D6">
    <w:name w:val="AD9D9658F5E346628DA6AEA515DB07D6"/>
  </w:style>
  <w:style w:type="paragraph" w:customStyle="1" w:styleId="1E82AD00D71B47E3AE371912DC3D18FA">
    <w:name w:val="1E82AD00D71B47E3AE371912DC3D18FA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kern w:val="0"/>
      <w:szCs w:val="20"/>
      <w:lang w:val="en-US" w:eastAsia="en-US"/>
      <w14:ligatures w14:val="none"/>
    </w:rPr>
  </w:style>
  <w:style w:type="paragraph" w:customStyle="1" w:styleId="FADB9C8F786C4A7A8704BCA7DC794117">
    <w:name w:val="FADB9C8F786C4A7A8704BCA7DC794117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45382CB4263141AF9C428488819CEF4F">
    <w:name w:val="45382CB4263141AF9C428488819CEF4F"/>
  </w:style>
  <w:style w:type="paragraph" w:customStyle="1" w:styleId="5FA6233593314F7194247CFF3E37DF1E">
    <w:name w:val="5FA6233593314F7194247CFF3E37DF1E"/>
  </w:style>
  <w:style w:type="paragraph" w:customStyle="1" w:styleId="F31B803B46624E0691B09AAAA3D28F9E">
    <w:name w:val="F31B803B46624E0691B09AAAA3D28F9E"/>
  </w:style>
  <w:style w:type="paragraph" w:customStyle="1" w:styleId="9530CC58FB2A4C07A3AC0A872DF699CD">
    <w:name w:val="9530CC58FB2A4C07A3AC0A872DF699CD"/>
  </w:style>
  <w:style w:type="paragraph" w:customStyle="1" w:styleId="389A9E89F1D94D408B21714AFC654EBC">
    <w:name w:val="389A9E89F1D94D408B21714AFC654EBC"/>
  </w:style>
  <w:style w:type="character" w:customStyle="1" w:styleId="Heading2Char">
    <w:name w:val="Heading 2 Char"/>
    <w:basedOn w:val="DefaultParagraphFont"/>
    <w:link w:val="Heading2"/>
    <w:uiPriority w:val="9"/>
    <w:rsid w:val="002F26A7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1BA3CFEFEE8B4139846B5C21F54D971B">
    <w:name w:val="1BA3CFEFEE8B4139846B5C21F54D971B"/>
  </w:style>
  <w:style w:type="paragraph" w:customStyle="1" w:styleId="1EB82A748A6642718122494BD4C5BC11">
    <w:name w:val="1EB82A748A6642718122494BD4C5BC11"/>
  </w:style>
  <w:style w:type="paragraph" w:customStyle="1" w:styleId="FC12CA69052F4E8A9DC35F3956768401">
    <w:name w:val="FC12CA69052F4E8A9DC35F3956768401"/>
  </w:style>
  <w:style w:type="paragraph" w:customStyle="1" w:styleId="C3871D08E08B4F4DBF4E2F7165CB6765">
    <w:name w:val="C3871D08E08B4F4DBF4E2F7165CB6765"/>
  </w:style>
  <w:style w:type="paragraph" w:customStyle="1" w:styleId="7450CA21A00D4E888FA23BC96CEABEED">
    <w:name w:val="7450CA21A00D4E888FA23BC96CEABEED"/>
  </w:style>
  <w:style w:type="paragraph" w:customStyle="1" w:styleId="87975FFB0218499D93CCA0DF1E109214">
    <w:name w:val="87975FFB0218499D93CCA0DF1E109214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10672D5825AD4C5EACF7261AB5FD8D88">
    <w:name w:val="10672D5825AD4C5EACF7261AB5FD8D88"/>
  </w:style>
  <w:style w:type="paragraph" w:customStyle="1" w:styleId="82D461EFC1AA4A13839F925CCCB4CBA6">
    <w:name w:val="82D461EFC1AA4A13839F925CCCB4CBA6"/>
    <w:rsid w:val="002F26A7"/>
  </w:style>
  <w:style w:type="paragraph" w:customStyle="1" w:styleId="A13C6D51829C48BDB843F7BC1D709A89">
    <w:name w:val="A13C6D51829C48BDB843F7BC1D709A89"/>
    <w:rsid w:val="002F26A7"/>
  </w:style>
  <w:style w:type="paragraph" w:customStyle="1" w:styleId="09F328019256461ABB3015E56984F669">
    <w:name w:val="09F328019256461ABB3015E56984F669"/>
    <w:rsid w:val="002F26A7"/>
  </w:style>
  <w:style w:type="paragraph" w:customStyle="1" w:styleId="11025F5CEF1E42B088CDF944DC1D31AF">
    <w:name w:val="11025F5CEF1E42B088CDF944DC1D31AF"/>
    <w:rsid w:val="002F26A7"/>
  </w:style>
  <w:style w:type="paragraph" w:customStyle="1" w:styleId="DB21E38C20FF40C8989F5481FF44BDAC">
    <w:name w:val="DB21E38C20FF40C8989F5481FF44BDAC"/>
    <w:rsid w:val="002F26A7"/>
  </w:style>
  <w:style w:type="paragraph" w:customStyle="1" w:styleId="DB9BD45A73EF4C2AA1ED90AFE18E2839">
    <w:name w:val="DB9BD45A73EF4C2AA1ED90AFE18E2839"/>
    <w:rsid w:val="002F26A7"/>
  </w:style>
  <w:style w:type="paragraph" w:customStyle="1" w:styleId="8C4FB06B24FF4679AEBA0A69568116AF">
    <w:name w:val="8C4FB06B24FF4679AEBA0A69568116AF"/>
    <w:rsid w:val="002F26A7"/>
  </w:style>
  <w:style w:type="paragraph" w:customStyle="1" w:styleId="A35CE03006EB46048B8E784729B39BC4">
    <w:name w:val="A35CE03006EB46048B8E784729B39BC4"/>
    <w:rsid w:val="002F26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0A64BE-E0D0-4F48-8829-3D1D41105D6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B87ACA6-A0F1-41C4-81F2-B19987C180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01DA20-039D-490E-8E96-79665F006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cover letter</Template>
  <TotalTime>12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Hensi Doshi</dc:creator>
  <cp:keywords/>
  <dc:description/>
  <cp:lastModifiedBy>Hensi Doshi</cp:lastModifiedBy>
  <cp:revision>1</cp:revision>
  <dcterms:created xsi:type="dcterms:W3CDTF">2024-10-09T09:36:00Z</dcterms:created>
  <dcterms:modified xsi:type="dcterms:W3CDTF">2024-10-09T09:48:00Z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